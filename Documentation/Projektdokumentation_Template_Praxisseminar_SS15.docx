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8767A" w14:textId="77777777" w:rsidR="009F3E31" w:rsidRDefault="009A5EC5" w:rsidP="00793C70">
      <w:pPr>
        <w:pStyle w:val="TitelseiteText"/>
        <w:jc w:val="right"/>
      </w:pPr>
      <w:r>
        <w:rPr>
          <w:noProof/>
          <w:lang w:eastAsia="de-DE"/>
        </w:rPr>
        <w:drawing>
          <wp:inline distT="0" distB="0" distL="0" distR="0" wp14:anchorId="3C3C4EE2" wp14:editId="70AB0B8A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0508" w14:textId="77777777" w:rsidR="009F3E31" w:rsidRDefault="009F3E31" w:rsidP="009A6B3E">
      <w:pPr>
        <w:pStyle w:val="TitelseiteText"/>
        <w:jc w:val="right"/>
      </w:pPr>
    </w:p>
    <w:p w14:paraId="73BBCE28" w14:textId="77777777"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14:paraId="06E0D4F6" w14:textId="77777777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>Sprach- , Literatur- und Kulturwissenschaften</w:t>
      </w:r>
    </w:p>
    <w:p w14:paraId="7A56A1BA" w14:textId="77777777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  <w:t>Lehrstuhl für [Medieninformatik | Informationswissenschaft]</w:t>
      </w:r>
    </w:p>
    <w:p w14:paraId="68875DE5" w14:textId="77777777" w:rsidR="009F3E31" w:rsidRDefault="009F3E31" w:rsidP="009F3E31">
      <w:pPr>
        <w:pBdr>
          <w:bottom w:val="single" w:sz="6" w:space="1" w:color="auto"/>
        </w:pBdr>
      </w:pPr>
    </w:p>
    <w:p w14:paraId="2C2A07D0" w14:textId="77777777" w:rsidR="009F3E31" w:rsidRDefault="009F3E31" w:rsidP="009F3E31">
      <w:pPr>
        <w:pStyle w:val="TitelseiteText"/>
      </w:pPr>
    </w:p>
    <w:p w14:paraId="637A866F" w14:textId="77777777" w:rsidR="008873E3" w:rsidRDefault="008873E3" w:rsidP="009F3E31">
      <w:pPr>
        <w:pStyle w:val="TitelseiteText"/>
      </w:pPr>
    </w:p>
    <w:p w14:paraId="6E84424A" w14:textId="77777777" w:rsidR="009F3E31" w:rsidRDefault="009F3E31" w:rsidP="009F3E31">
      <w:pPr>
        <w:pStyle w:val="TitelseiteText"/>
      </w:pPr>
      <w:r>
        <w:t>[</w:t>
      </w:r>
      <w:r w:rsidR="00A9201B">
        <w:t>Art des Seminars</w:t>
      </w:r>
      <w:r>
        <w:t xml:space="preserve"> und Seminartitel (z.B. Praktikum Multimedia Engineering</w:t>
      </w:r>
      <w:r w:rsidR="004D1002">
        <w:t>)</w:t>
      </w:r>
      <w:r>
        <w:t>]</w:t>
      </w:r>
    </w:p>
    <w:p w14:paraId="62EFF549" w14:textId="77777777" w:rsidR="009F3E31" w:rsidRDefault="009F3E31" w:rsidP="009F3E31">
      <w:pPr>
        <w:pStyle w:val="TitelseiteText"/>
      </w:pPr>
      <w:r>
        <w:t xml:space="preserve">Modul: </w:t>
      </w:r>
      <w:r w:rsidRPr="00786574">
        <w:t xml:space="preserve">[z.B. MEI-M </w:t>
      </w:r>
      <w:r w:rsidR="00D972FA">
        <w:t>25</w:t>
      </w:r>
      <w:r w:rsidRPr="00786574">
        <w:t xml:space="preserve"> (</w:t>
      </w:r>
      <w:proofErr w:type="spellStart"/>
      <w:r w:rsidR="00D972FA">
        <w:t>M.Sc</w:t>
      </w:r>
      <w:proofErr w:type="spellEnd"/>
      <w:r w:rsidR="00D972FA">
        <w:t>.</w:t>
      </w:r>
      <w:r w:rsidRPr="00786574">
        <w:t>)]</w:t>
      </w:r>
    </w:p>
    <w:p w14:paraId="2AA1DAA5" w14:textId="77777777" w:rsidR="009F3E31" w:rsidRDefault="009F3E31" w:rsidP="009F3E31">
      <w:pPr>
        <w:pStyle w:val="TitelseiteText"/>
      </w:pPr>
      <w:r w:rsidRPr="00786574">
        <w:t>[WS / SS und Jahreszahl]</w:t>
      </w:r>
    </w:p>
    <w:p w14:paraId="1E4DBFB7" w14:textId="77777777" w:rsidR="009F3E31" w:rsidRPr="004421E9" w:rsidRDefault="009F3E31" w:rsidP="009F3E31">
      <w:pPr>
        <w:pStyle w:val="TitelseiteText"/>
      </w:pPr>
      <w:r w:rsidRPr="004421E9">
        <w:t xml:space="preserve">Leitung: </w:t>
      </w:r>
      <w:r w:rsidRPr="00786574">
        <w:t>[Seminarleiter]</w:t>
      </w:r>
    </w:p>
    <w:p w14:paraId="27C085CE" w14:textId="77777777" w:rsidR="009F3E31" w:rsidRDefault="009F3E31" w:rsidP="009F3E31">
      <w:pPr>
        <w:pStyle w:val="TitelseiteText"/>
      </w:pPr>
    </w:p>
    <w:p w14:paraId="1FD9FDC3" w14:textId="77777777" w:rsidR="009F3E31" w:rsidRDefault="009F3E31" w:rsidP="009F3E31">
      <w:pPr>
        <w:pStyle w:val="TitelseiteText"/>
      </w:pPr>
    </w:p>
    <w:p w14:paraId="08E8F816" w14:textId="77777777" w:rsidR="009F3E31" w:rsidRDefault="009F3E31" w:rsidP="009F3E31"/>
    <w:p w14:paraId="6C821A17" w14:textId="77777777" w:rsidR="009F3E31" w:rsidRDefault="009F3E31" w:rsidP="009F3E31"/>
    <w:p w14:paraId="562FC3BD" w14:textId="77777777" w:rsidR="009F3E31" w:rsidRDefault="009F3E31" w:rsidP="009F3E31"/>
    <w:p w14:paraId="01750C58" w14:textId="77777777" w:rsidR="009F3E31" w:rsidRDefault="009F3E31" w:rsidP="009F3E31"/>
    <w:p w14:paraId="026747EA" w14:textId="77777777" w:rsidR="009F3E31" w:rsidRDefault="009F3E31" w:rsidP="009F3E31">
      <w:pPr>
        <w:pStyle w:val="Titel"/>
      </w:pPr>
      <w:r w:rsidRPr="009F1A73">
        <w:t>[ Titel der Arbeit ]</w:t>
      </w:r>
    </w:p>
    <w:p w14:paraId="4F3E9B79" w14:textId="77777777" w:rsidR="009F3E31" w:rsidRDefault="009F3E31" w:rsidP="009F3E31"/>
    <w:p w14:paraId="2FDF5087" w14:textId="77777777" w:rsidR="009F3E31" w:rsidRDefault="009F3E31" w:rsidP="009F3E31"/>
    <w:p w14:paraId="252114ED" w14:textId="77777777" w:rsidR="009F3E31" w:rsidRDefault="009F3E31" w:rsidP="009F3E31"/>
    <w:p w14:paraId="012C7F53" w14:textId="77777777" w:rsidR="009A6B3E" w:rsidRDefault="009A6B3E" w:rsidP="009F3E31"/>
    <w:p w14:paraId="231D419C" w14:textId="77777777" w:rsidR="009F3E31" w:rsidRDefault="009F3E31" w:rsidP="009F3E31">
      <w:pPr>
        <w:pStyle w:val="TitelseiteText"/>
      </w:pPr>
    </w:p>
    <w:p w14:paraId="346AC8D4" w14:textId="77777777" w:rsidR="009F3E31" w:rsidRDefault="009F3E31" w:rsidP="009F3E31">
      <w:pPr>
        <w:pStyle w:val="TitelseiteText"/>
      </w:pPr>
    </w:p>
    <w:p w14:paraId="7FA7331C" w14:textId="77777777" w:rsidR="009F3E31" w:rsidRPr="00034693" w:rsidRDefault="009F3E31" w:rsidP="009F3E31">
      <w:pPr>
        <w:pStyle w:val="TitelseiteText"/>
      </w:pPr>
      <w:r w:rsidRPr="00034693">
        <w:t>[Autor der Arbeit]</w:t>
      </w:r>
    </w:p>
    <w:p w14:paraId="4C60A34F" w14:textId="77777777" w:rsidR="009F3E31" w:rsidRPr="00034693" w:rsidRDefault="009F3E31" w:rsidP="009F3E31">
      <w:pPr>
        <w:pStyle w:val="TitelseiteText"/>
      </w:pPr>
      <w:r w:rsidRPr="00034693">
        <w:t>[Matrikelnummer]</w:t>
      </w:r>
    </w:p>
    <w:p w14:paraId="3265DFBF" w14:textId="77777777" w:rsidR="009F3E31" w:rsidRPr="00034693" w:rsidRDefault="009F3E31" w:rsidP="009F3E31">
      <w:pPr>
        <w:pStyle w:val="TitelseiteText"/>
      </w:pPr>
      <w:r w:rsidRPr="00034693">
        <w:t>[Studienfächer]</w:t>
      </w:r>
    </w:p>
    <w:p w14:paraId="09457842" w14:textId="77777777" w:rsidR="009F3E31" w:rsidRPr="00034693" w:rsidRDefault="009F3E31" w:rsidP="009F3E31">
      <w:pPr>
        <w:pStyle w:val="TitelseiteText"/>
      </w:pPr>
      <w:r w:rsidRPr="00034693">
        <w:t xml:space="preserve">[Semesterzahl und Studiengang (z.B. </w:t>
      </w:r>
      <w:r w:rsidR="00D972FA">
        <w:t xml:space="preserve">1. Semester </w:t>
      </w:r>
      <w:proofErr w:type="spellStart"/>
      <w:r w:rsidR="00D972FA">
        <w:t>M.Sc</w:t>
      </w:r>
      <w:proofErr w:type="spellEnd"/>
      <w:r w:rsidR="00D972FA">
        <w:t>.</w:t>
      </w:r>
      <w:r w:rsidRPr="00034693">
        <w:t>.)]</w:t>
      </w:r>
    </w:p>
    <w:p w14:paraId="49233599" w14:textId="77777777" w:rsidR="009F3E31" w:rsidRPr="00034693" w:rsidRDefault="009F3E31" w:rsidP="009F3E31">
      <w:pPr>
        <w:pStyle w:val="TitelseiteText"/>
      </w:pPr>
    </w:p>
    <w:p w14:paraId="66CBFC35" w14:textId="77777777" w:rsidR="009F3E31" w:rsidRPr="00034693" w:rsidRDefault="009F3E31" w:rsidP="009F3E31">
      <w:pPr>
        <w:pStyle w:val="TitelseiteText"/>
      </w:pPr>
      <w:r w:rsidRPr="00034693">
        <w:t>[Straße mit Hausnummer]</w:t>
      </w:r>
    </w:p>
    <w:p w14:paraId="3A975DFD" w14:textId="77777777" w:rsidR="009F3E31" w:rsidRPr="00034693" w:rsidRDefault="009F3E31" w:rsidP="009F3E31">
      <w:pPr>
        <w:pStyle w:val="TitelseiteText"/>
      </w:pPr>
      <w:r w:rsidRPr="00034693">
        <w:t>[Postleitzahl mit Wohnort]</w:t>
      </w:r>
    </w:p>
    <w:p w14:paraId="5BFD797E" w14:textId="77777777" w:rsidR="009F3E31" w:rsidRPr="00034693" w:rsidRDefault="009F3E31" w:rsidP="009F3E31">
      <w:pPr>
        <w:pStyle w:val="TitelseiteText"/>
      </w:pPr>
      <w:r w:rsidRPr="00034693">
        <w:t>Tel.: [Telefonnummer (z.B. 0941/9999)]</w:t>
      </w:r>
    </w:p>
    <w:p w14:paraId="262AB4A9" w14:textId="39A0E080" w:rsidR="009F3E31" w:rsidRPr="00D972FA" w:rsidRDefault="009F3E31" w:rsidP="009F3E31">
      <w:pPr>
        <w:pStyle w:val="TitelseiteText"/>
        <w:rPr>
          <w:lang w:val="fr-FR"/>
        </w:rPr>
      </w:pPr>
      <w:r w:rsidRPr="00D972FA">
        <w:rPr>
          <w:lang w:val="fr-FR"/>
        </w:rPr>
        <w:t>E</w:t>
      </w:r>
      <w:r w:rsidR="00D561CF">
        <w:rPr>
          <w:lang w:val="fr-FR"/>
        </w:rPr>
        <w:t>-M</w:t>
      </w:r>
      <w:r w:rsidRPr="00D972FA">
        <w:rPr>
          <w:lang w:val="fr-FR"/>
        </w:rPr>
        <w:t>ail: [</w:t>
      </w:r>
      <w:proofErr w:type="spellStart"/>
      <w:r w:rsidRPr="00D972FA">
        <w:rPr>
          <w:lang w:val="fr-FR"/>
        </w:rPr>
        <w:t>E</w:t>
      </w:r>
      <w:r w:rsidR="00D561CF">
        <w:rPr>
          <w:lang w:val="fr-FR"/>
        </w:rPr>
        <w:t>-M</w:t>
      </w:r>
      <w:r w:rsidRPr="00D972FA">
        <w:rPr>
          <w:lang w:val="fr-FR"/>
        </w:rPr>
        <w:t>ailadresse</w:t>
      </w:r>
      <w:proofErr w:type="spellEnd"/>
      <w:r w:rsidRPr="00D972FA">
        <w:rPr>
          <w:lang w:val="fr-FR"/>
        </w:rPr>
        <w:t xml:space="preserve"> (</w:t>
      </w:r>
      <w:proofErr w:type="spellStart"/>
      <w:proofErr w:type="gramStart"/>
      <w:r w:rsidRPr="00D972FA">
        <w:rPr>
          <w:lang w:val="fr-FR"/>
        </w:rPr>
        <w:t>z.B</w:t>
      </w:r>
      <w:proofErr w:type="spellEnd"/>
      <w:r w:rsidRPr="00D972FA">
        <w:rPr>
          <w:lang w:val="fr-FR"/>
        </w:rPr>
        <w:t>.:</w:t>
      </w:r>
      <w:proofErr w:type="gramEnd"/>
      <w:r w:rsidRPr="00D972FA">
        <w:rPr>
          <w:lang w:val="fr-FR"/>
        </w:rPr>
        <w:t xml:space="preserve"> max.mustermann@stud.uni-regensburg.de</w:t>
      </w:r>
      <w:r w:rsidR="004D1002" w:rsidRPr="00D972FA">
        <w:rPr>
          <w:lang w:val="fr-FR"/>
        </w:rPr>
        <w:t>)</w:t>
      </w:r>
      <w:r w:rsidRPr="00D972FA">
        <w:rPr>
          <w:lang w:val="fr-FR"/>
        </w:rPr>
        <w:t>]</w:t>
      </w:r>
    </w:p>
    <w:p w14:paraId="4F6181B9" w14:textId="77777777" w:rsidR="009F3E31" w:rsidRPr="00034693" w:rsidRDefault="009F3E31" w:rsidP="009F3E31">
      <w:pPr>
        <w:pStyle w:val="TitelseiteText"/>
      </w:pPr>
      <w:r w:rsidRPr="00034693">
        <w:t>Abgegeben am [Abgabetermin der Arbeit]</w:t>
      </w:r>
    </w:p>
    <w:p w14:paraId="6ABA773D" w14:textId="77777777" w:rsidR="000147EF" w:rsidRDefault="000147EF">
      <w:pPr>
        <w:spacing w:after="200" w:line="276" w:lineRule="auto"/>
        <w:sectPr w:rsidR="000147EF" w:rsidSect="000147EF">
          <w:headerReference w:type="default" r:id="rId10"/>
          <w:headerReference w:type="first" r:id="rId11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14:paraId="0E7D419F" w14:textId="77777777" w:rsidR="009F3E31" w:rsidRDefault="004925EF" w:rsidP="009A6082">
      <w:pPr>
        <w:pStyle w:val="Inhaltsverzeichnisberschrift"/>
      </w:pPr>
      <w:r>
        <w:lastRenderedPageBreak/>
        <w:t>Inhalt</w:t>
      </w:r>
    </w:p>
    <w:p w14:paraId="764B17CC" w14:textId="77777777" w:rsidR="009A6082" w:rsidRPr="009A6082" w:rsidRDefault="009A6082" w:rsidP="009A6082"/>
    <w:p w14:paraId="1807543A" w14:textId="77777777" w:rsidR="00C274BD" w:rsidRDefault="00246EB0">
      <w:pPr>
        <w:pStyle w:val="Verzeichnis1"/>
        <w:tabs>
          <w:tab w:val="left" w:pos="389"/>
        </w:tabs>
        <w:rPr>
          <w:rFonts w:asciiTheme="minorHAnsi" w:eastAsiaTheme="minorEastAsia" w:hAnsiTheme="minorHAnsi"/>
          <w:noProof/>
          <w:szCs w:val="24"/>
          <w:lang w:eastAsia="ja-JP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r w:rsidR="00C274BD">
        <w:rPr>
          <w:noProof/>
        </w:rPr>
        <w:t>1</w:t>
      </w:r>
      <w:r w:rsidR="00C274BD">
        <w:rPr>
          <w:rFonts w:asciiTheme="minorHAnsi" w:eastAsiaTheme="minorEastAsia" w:hAnsiTheme="minorHAnsi"/>
          <w:noProof/>
          <w:szCs w:val="24"/>
          <w:lang w:eastAsia="ja-JP"/>
        </w:rPr>
        <w:tab/>
      </w:r>
      <w:r w:rsidR="00C274BD">
        <w:rPr>
          <w:noProof/>
        </w:rPr>
        <w:t>Über dieses Dokument</w:t>
      </w:r>
      <w:r w:rsidR="00C274BD">
        <w:rPr>
          <w:noProof/>
        </w:rPr>
        <w:tab/>
      </w:r>
      <w:r w:rsidR="00C274BD">
        <w:rPr>
          <w:noProof/>
        </w:rPr>
        <w:fldChar w:fldCharType="begin"/>
      </w:r>
      <w:r w:rsidR="00C274BD">
        <w:rPr>
          <w:noProof/>
        </w:rPr>
        <w:instrText xml:space="preserve"> PAGEREF _Toc269465443 \h </w:instrText>
      </w:r>
      <w:r w:rsidR="00C274BD">
        <w:rPr>
          <w:noProof/>
        </w:rPr>
      </w:r>
      <w:r w:rsidR="00C274BD">
        <w:rPr>
          <w:noProof/>
        </w:rPr>
        <w:fldChar w:fldCharType="separate"/>
      </w:r>
      <w:r w:rsidR="00C274BD">
        <w:rPr>
          <w:noProof/>
        </w:rPr>
        <w:t>4</w:t>
      </w:r>
      <w:r w:rsidR="00C274BD">
        <w:rPr>
          <w:noProof/>
        </w:rPr>
        <w:fldChar w:fldCharType="end"/>
      </w:r>
    </w:p>
    <w:p w14:paraId="6C36FB20" w14:textId="77777777" w:rsidR="00C274BD" w:rsidRDefault="00C274BD">
      <w:pPr>
        <w:pStyle w:val="Verzeichnis1"/>
        <w:tabs>
          <w:tab w:val="left" w:pos="389"/>
        </w:tabs>
        <w:rPr>
          <w:rFonts w:asciiTheme="minorHAnsi" w:eastAsiaTheme="minorEastAsia" w:hAnsiTheme="minorHAnsi"/>
          <w:noProof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Cs w:val="24"/>
          <w:lang w:eastAsia="ja-JP"/>
        </w:rPr>
        <w:tab/>
      </w:r>
      <w:r>
        <w:rPr>
          <w:noProof/>
        </w:rPr>
        <w:t>Zusätzliche Angaben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_Toc269465444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CF476" w14:textId="77777777" w:rsidR="00C274BD" w:rsidRDefault="00C274BD">
      <w:pPr>
        <w:pStyle w:val="Verzeichnis1"/>
        <w:tabs>
          <w:tab w:val="left" w:pos="389"/>
        </w:tabs>
        <w:rPr>
          <w:rFonts w:asciiTheme="minorHAnsi" w:eastAsiaTheme="minorEastAsia" w:hAnsiTheme="minorHAnsi"/>
          <w:noProof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Cs w:val="24"/>
          <w:lang w:eastAsia="ja-JP"/>
        </w:rPr>
        <w:tab/>
      </w:r>
      <w:r>
        <w:rPr>
          <w:noProof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_Toc269465445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4B13D4" w14:textId="77777777" w:rsidR="00C274BD" w:rsidRDefault="00C274BD">
      <w:pPr>
        <w:pStyle w:val="Verzeichnis1"/>
        <w:tabs>
          <w:tab w:val="left" w:pos="389"/>
        </w:tabs>
        <w:rPr>
          <w:rFonts w:asciiTheme="minorHAnsi" w:eastAsiaTheme="minorEastAsia" w:hAnsiTheme="minorHAnsi"/>
          <w:noProof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noProof/>
          <w:szCs w:val="24"/>
          <w:lang w:eastAsia="ja-JP"/>
        </w:rPr>
        <w:tab/>
      </w:r>
      <w:r>
        <w:rPr>
          <w:noProof/>
        </w:rPr>
        <w:t>Setup-Anweisungen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_Toc269465446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44985D" w14:textId="77777777" w:rsidR="00C274BD" w:rsidRDefault="00C274BD">
      <w:pPr>
        <w:pStyle w:val="Verzeichnis1"/>
        <w:tabs>
          <w:tab w:val="left" w:pos="389"/>
        </w:tabs>
        <w:rPr>
          <w:rFonts w:asciiTheme="minorHAnsi" w:eastAsiaTheme="minorEastAsia" w:hAnsiTheme="minorHAnsi"/>
          <w:noProof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noProof/>
          <w:szCs w:val="24"/>
          <w:lang w:eastAsia="ja-JP"/>
        </w:rPr>
        <w:tab/>
      </w:r>
      <w:r>
        <w:rPr>
          <w:noProof/>
        </w:rPr>
        <w:t>Problemstellung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_Toc269465447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95F449" w14:textId="77777777" w:rsidR="00C274BD" w:rsidRDefault="00C274BD">
      <w:pPr>
        <w:pStyle w:val="Verzeichnis1"/>
        <w:tabs>
          <w:tab w:val="left" w:pos="389"/>
        </w:tabs>
        <w:rPr>
          <w:rFonts w:asciiTheme="minorHAnsi" w:eastAsiaTheme="minorEastAsia" w:hAnsiTheme="minorHAnsi"/>
          <w:noProof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noProof/>
          <w:szCs w:val="24"/>
          <w:lang w:eastAsia="ja-JP"/>
        </w:rPr>
        <w:tab/>
      </w:r>
      <w:r>
        <w:rPr>
          <w:noProof/>
        </w:rPr>
        <w:t>Projektbeschreibung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_Toc269465448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C97FD2" w14:textId="77777777" w:rsidR="00C274BD" w:rsidRDefault="00C274BD">
      <w:pPr>
        <w:pStyle w:val="Verzeichnis1"/>
        <w:tabs>
          <w:tab w:val="left" w:pos="389"/>
        </w:tabs>
        <w:rPr>
          <w:rFonts w:asciiTheme="minorHAnsi" w:eastAsiaTheme="minorEastAsia" w:hAnsiTheme="minorHAnsi"/>
          <w:noProof/>
          <w:szCs w:val="24"/>
          <w:lang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noProof/>
          <w:szCs w:val="24"/>
          <w:lang w:eastAsia="ja-JP"/>
        </w:rPr>
        <w:tab/>
      </w:r>
      <w:r>
        <w:rPr>
          <w:noProof/>
        </w:rPr>
        <w:t>Architektur und Implementierung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_Toc269465449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3952F7" w14:textId="77777777" w:rsidR="00C274BD" w:rsidRDefault="00C274BD">
      <w:pPr>
        <w:pStyle w:val="Verzeichnis1"/>
        <w:tabs>
          <w:tab w:val="left" w:pos="389"/>
        </w:tabs>
        <w:rPr>
          <w:rFonts w:asciiTheme="minorHAnsi" w:eastAsiaTheme="minorEastAsia" w:hAnsiTheme="minorHAnsi"/>
          <w:noProof/>
          <w:szCs w:val="24"/>
          <w:lang w:eastAsia="ja-JP"/>
        </w:rPr>
      </w:pPr>
      <w:r>
        <w:rPr>
          <w:noProof/>
        </w:rPr>
        <w:t>8</w:t>
      </w:r>
      <w:r>
        <w:rPr>
          <w:rFonts w:asciiTheme="minorHAnsi" w:eastAsiaTheme="minorEastAsia" w:hAnsiTheme="minorHAnsi"/>
          <w:noProof/>
          <w:szCs w:val="24"/>
          <w:lang w:eastAsia="ja-JP"/>
        </w:rPr>
        <w:tab/>
      </w:r>
      <w:r>
        <w:rPr>
          <w:noProof/>
        </w:rPr>
        <w:t>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_Toc269465450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C989EB" w14:textId="77777777" w:rsidR="009A6082" w:rsidRDefault="00246EB0">
      <w:pPr>
        <w:spacing w:after="200" w:line="276" w:lineRule="auto"/>
        <w:jc w:val="left"/>
        <w:rPr>
          <w:b/>
          <w:sz w:val="28"/>
        </w:rPr>
      </w:pPr>
      <w:r>
        <w:fldChar w:fldCharType="end"/>
      </w:r>
    </w:p>
    <w:p w14:paraId="33BCC3DB" w14:textId="77777777" w:rsidR="00070B8E" w:rsidRDefault="00070B8E">
      <w:pPr>
        <w:spacing w:after="200" w:line="276" w:lineRule="auto"/>
        <w:jc w:val="left"/>
        <w:rPr>
          <w:b/>
          <w:sz w:val="28"/>
        </w:rPr>
      </w:pPr>
      <w:r>
        <w:br w:type="page"/>
      </w:r>
      <w:bookmarkStart w:id="0" w:name="_GoBack"/>
      <w:bookmarkEnd w:id="0"/>
    </w:p>
    <w:p w14:paraId="6BB266F9" w14:textId="77777777" w:rsidR="00FA494F" w:rsidRDefault="008873E3" w:rsidP="00816876">
      <w:pPr>
        <w:pStyle w:val="Inhaltsverzeichnisberschrift"/>
      </w:pPr>
      <w:r>
        <w:t>Abbildungen</w:t>
      </w:r>
    </w:p>
    <w:p w14:paraId="36254410" w14:textId="537081AC" w:rsidR="000147EF" w:rsidRDefault="00246EB0" w:rsidP="000147EF">
      <w:pPr>
        <w:pStyle w:val="Literaturverzeichnis"/>
      </w:pPr>
      <w:r>
        <w:fldChar w:fldCharType="begin"/>
      </w:r>
      <w:r w:rsidR="00FA494F">
        <w:instrText xml:space="preserve"> TOC \h \z \c "Abbildung" </w:instrText>
      </w:r>
      <w:r>
        <w:fldChar w:fldCharType="separate"/>
      </w:r>
      <w:r w:rsidR="004925EF">
        <w:rPr>
          <w:b/>
          <w:noProof/>
        </w:rPr>
        <w:t>Es konnten keine Einträge für ein Abbildungsverzeichnis gefunden werden.</w:t>
      </w:r>
      <w:r w:rsidR="004450F8">
        <w:rPr>
          <w:noProof/>
        </w:rPr>
        <w:br/>
      </w:r>
      <w:r>
        <w:fldChar w:fldCharType="end"/>
      </w:r>
    </w:p>
    <w:p w14:paraId="4EB0D8FA" w14:textId="77777777" w:rsidR="00101C9F" w:rsidRPr="00101C9F" w:rsidRDefault="00101C9F" w:rsidP="00101C9F">
      <w:pPr>
        <w:sectPr w:rsidR="00101C9F" w:rsidRPr="00101C9F" w:rsidSect="000147EF"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14:paraId="7180CD61" w14:textId="77777777" w:rsidR="00732AF2" w:rsidRDefault="00F961F0" w:rsidP="00FC3A07">
      <w:pPr>
        <w:pStyle w:val="berschrift1"/>
      </w:pPr>
      <w:bookmarkStart w:id="1" w:name="_Toc269465443"/>
      <w:r>
        <w:t>Über dieses Dokument</w:t>
      </w:r>
      <w:bookmarkEnd w:id="1"/>
    </w:p>
    <w:p w14:paraId="7553E4EA" w14:textId="6D08779B" w:rsidR="009704B0" w:rsidRDefault="00B55F8D" w:rsidP="009704B0">
      <w:r>
        <w:t xml:space="preserve">Dieses </w:t>
      </w:r>
      <w:r w:rsidR="004833B8">
        <w:t>Dokument dient der Dokumentation</w:t>
      </w:r>
      <w:r w:rsidR="0087671A">
        <w:t xml:space="preserve"> Ihres Abschlussprojektes für </w:t>
      </w:r>
      <w:r w:rsidR="004833B8">
        <w:t>das „Praxisseminar“</w:t>
      </w:r>
      <w:r w:rsidR="0087671A">
        <w:t xml:space="preserve"> Die aufgeführten Gliederungspunkte sollen Ihnen als Hilfestellung für die inhaltliche Gesta</w:t>
      </w:r>
      <w:r w:rsidR="0087671A">
        <w:t>l</w:t>
      </w:r>
      <w:r w:rsidR="0087671A">
        <w:t xml:space="preserve">tung des Dokumentes dienen. </w:t>
      </w:r>
    </w:p>
    <w:p w14:paraId="2E81EDC1" w14:textId="77777777" w:rsidR="009704B0" w:rsidRDefault="009704B0" w:rsidP="009704B0"/>
    <w:p w14:paraId="009CF07D" w14:textId="50D36EC4" w:rsidR="008D3EB9" w:rsidRPr="008D3EB9" w:rsidRDefault="00080C48" w:rsidP="008D3EB9">
      <w:r>
        <w:t>Diese Dokumentation erfüllt zwei wesentliche Ziele. Zum einen stellt sie den Ausgangspunkt für die Nutzung und Begutachtung Ihres Projektes da. Sie sollten alle nötigen Informat</w:t>
      </w:r>
      <w:r>
        <w:t>i</w:t>
      </w:r>
      <w:r>
        <w:t>onen und Anweisungen zusammenführen, die es den zukünftigen Nutzern und den Gutac</w:t>
      </w:r>
      <w:r>
        <w:t>h</w:t>
      </w:r>
      <w:r>
        <w:t xml:space="preserve">tern ermöglichen, die implementierte Software </w:t>
      </w:r>
      <w:r w:rsidR="00D972FA">
        <w:t>einzusetzen</w:t>
      </w:r>
      <w:r w:rsidR="00B118AD">
        <w:t xml:space="preserve">, zu testen und </w:t>
      </w:r>
      <w:r>
        <w:t xml:space="preserve">zu </w:t>
      </w:r>
      <w:r w:rsidR="00B118AD">
        <w:t>warten</w:t>
      </w:r>
      <w:r>
        <w:t>. Darüber hinaus en</w:t>
      </w:r>
      <w:r>
        <w:t>t</w:t>
      </w:r>
      <w:r>
        <w:t xml:space="preserve">hält die Dokumentation eine einführende Motivation und eine Beschreibung der </w:t>
      </w:r>
      <w:r w:rsidR="004833B8">
        <w:t>initialen</w:t>
      </w:r>
      <w:r>
        <w:t xml:space="preserve"> Problemstellung und erläutert die wesentlichen Punkte des Implementierungspr</w:t>
      </w:r>
      <w:r>
        <w:t>o</w:t>
      </w:r>
      <w:r>
        <w:t>zesses.</w:t>
      </w:r>
      <w:r w:rsidR="00FD24CD">
        <w:t xml:space="preserve"> </w:t>
      </w:r>
    </w:p>
    <w:p w14:paraId="6CB269AD" w14:textId="77777777" w:rsidR="009E58B7" w:rsidRDefault="009E58B7" w:rsidP="009E58B7">
      <w:pPr>
        <w:pStyle w:val="Folgeabsatz"/>
        <w:ind w:firstLine="0"/>
      </w:pPr>
    </w:p>
    <w:p w14:paraId="0278A098" w14:textId="59D10323" w:rsidR="008E1633" w:rsidRDefault="003308E2" w:rsidP="009E58B7">
      <w:pPr>
        <w:pStyle w:val="Folgeabsatz"/>
        <w:ind w:firstLine="0"/>
      </w:pPr>
      <w:r>
        <w:t xml:space="preserve">Greifen Sie gerne auf die Inhalte ihrer </w:t>
      </w:r>
      <w:r w:rsidRPr="003308E2">
        <w:rPr>
          <w:i/>
        </w:rPr>
        <w:t>Software Requirements Specification</w:t>
      </w:r>
      <w:r>
        <w:t xml:space="preserve"> (SRS) zurück und übernehmen Sie geeignete Teilbereiche für diese Dokumentation. </w:t>
      </w:r>
      <w:r w:rsidR="009E58B7">
        <w:t xml:space="preserve">Sie müssen </w:t>
      </w:r>
      <w:r w:rsidR="00647984">
        <w:t>nicht alle</w:t>
      </w:r>
      <w:r w:rsidR="009E58B7">
        <w:t xml:space="preserve"> </w:t>
      </w:r>
      <w:r w:rsidR="008E1633">
        <w:t>Tei</w:t>
      </w:r>
      <w:r w:rsidR="008E1633">
        <w:t>l</w:t>
      </w:r>
      <w:r w:rsidR="008E1633">
        <w:t>bereiche des SRS</w:t>
      </w:r>
      <w:r w:rsidR="009E58B7">
        <w:t xml:space="preserve"> erneut in aller Ausführlichkeit besc</w:t>
      </w:r>
      <w:r w:rsidR="008E1633">
        <w:t xml:space="preserve">hreiben (bitte referenzieren Sie ggf.). </w:t>
      </w:r>
    </w:p>
    <w:p w14:paraId="06F11F1A" w14:textId="77777777" w:rsidR="00647984" w:rsidRDefault="00647984" w:rsidP="009E58B7">
      <w:pPr>
        <w:pStyle w:val="Folgeabsatz"/>
        <w:ind w:firstLine="0"/>
      </w:pPr>
    </w:p>
    <w:p w14:paraId="14D25293" w14:textId="35E92F69" w:rsidR="005B65BF" w:rsidRDefault="005B65BF" w:rsidP="00080C48">
      <w:pPr>
        <w:pStyle w:val="Folgeabsatz"/>
        <w:ind w:firstLine="0"/>
      </w:pPr>
      <w:r>
        <w:t xml:space="preserve">Bei Fragen zum Template oder </w:t>
      </w:r>
      <w:r w:rsidR="00F03F0C">
        <w:t xml:space="preserve">zur Abgabe Ihres Projektes wenden Sie sich bitte an </w:t>
      </w:r>
      <w:r w:rsidR="00FD24CD">
        <w:t>Tim Schneidermeier</w:t>
      </w:r>
      <w:r w:rsidR="00F03F0C">
        <w:t xml:space="preserve"> (</w:t>
      </w:r>
      <w:r w:rsidR="00FD24CD">
        <w:t>tim</w:t>
      </w:r>
      <w:r w:rsidR="00F03F0C">
        <w:t>.</w:t>
      </w:r>
      <w:r w:rsidR="00FD24CD">
        <w:t>schneidermeier</w:t>
      </w:r>
      <w:r w:rsidR="00F03F0C">
        <w:t>@ur.de)</w:t>
      </w:r>
    </w:p>
    <w:p w14:paraId="63B688EC" w14:textId="77777777" w:rsidR="00691AD0" w:rsidRDefault="00691AD0" w:rsidP="00080C48">
      <w:pPr>
        <w:pStyle w:val="Folgeabsatz"/>
        <w:ind w:firstLine="0"/>
      </w:pPr>
    </w:p>
    <w:p w14:paraId="6CAFB66D" w14:textId="77777777" w:rsidR="00691AD0" w:rsidRDefault="00691AD0" w:rsidP="00080C48">
      <w:pPr>
        <w:pStyle w:val="Folgeabsatz"/>
        <w:ind w:firstLine="0"/>
      </w:pPr>
      <w:r>
        <w:t>Dieses Kapitel („Über dieses Dokument“) ist kein Bestandteil der abzugebenden Dokument</w:t>
      </w:r>
      <w:r>
        <w:t>a</w:t>
      </w:r>
      <w:r>
        <w:t>tion.</w:t>
      </w:r>
    </w:p>
    <w:p w14:paraId="2BF654A2" w14:textId="77777777" w:rsidR="00167407" w:rsidRDefault="00167407" w:rsidP="00167407">
      <w:pPr>
        <w:pStyle w:val="berschrift1"/>
      </w:pPr>
      <w:bookmarkStart w:id="2" w:name="_Toc269465444"/>
      <w:r>
        <w:t>Zusätzliche Angaben</w:t>
      </w:r>
      <w:bookmarkEnd w:id="2"/>
    </w:p>
    <w:p w14:paraId="24198705" w14:textId="592553C7" w:rsidR="005B65BF" w:rsidRDefault="00167407" w:rsidP="00766919">
      <w:r>
        <w:t>Bitte listen Sie hier alle Ressourcen auf, die für den Betrieb des implementierten Projektes notwendig sind (</w:t>
      </w:r>
      <w:proofErr w:type="spellStart"/>
      <w:r>
        <w:t>Repositories</w:t>
      </w:r>
      <w:proofErr w:type="spellEnd"/>
      <w:r>
        <w:t xml:space="preserve">, zusätzliche Libraries, </w:t>
      </w:r>
      <w:r w:rsidR="00EC2013">
        <w:t xml:space="preserve">zusätzliche Dokumente, </w:t>
      </w:r>
      <w:r>
        <w:t>eventuell ben</w:t>
      </w:r>
      <w:r>
        <w:t>ö</w:t>
      </w:r>
      <w:r>
        <w:t>tigte Hardware)</w:t>
      </w:r>
    </w:p>
    <w:p w14:paraId="025D9F31" w14:textId="77777777" w:rsidR="005B65BF" w:rsidRPr="00766919" w:rsidRDefault="005B65BF" w:rsidP="00766919">
      <w:pPr>
        <w:pStyle w:val="berschrift1"/>
      </w:pPr>
      <w:bookmarkStart w:id="3" w:name="_Toc269465445"/>
      <w:r>
        <w:t>Zusammenfassung</w:t>
      </w:r>
      <w:bookmarkEnd w:id="3"/>
    </w:p>
    <w:p w14:paraId="5CB0BC24" w14:textId="701A54DD" w:rsidR="005B65BF" w:rsidRDefault="005B65BF" w:rsidP="005B65BF">
      <w:r>
        <w:t xml:space="preserve">Beschreiben Sie kurz auf einer halben Seite </w:t>
      </w:r>
      <w:r w:rsidR="00101C9F">
        <w:t xml:space="preserve">(maximal) </w:t>
      </w:r>
      <w:r>
        <w:t>die konkrete Problemstellung, die durch Ihr Projekt adressiert wird</w:t>
      </w:r>
      <w:r w:rsidR="00886C45">
        <w:t>, wie das Problem gelöst wurde</w:t>
      </w:r>
      <w:r>
        <w:t xml:space="preserve"> und welcher Mehrwert sich durch Ihre Lösung für mögliche Nutzer ergibt. Dieser Abschnitt sollte auch außerhalb dieser Dokumentation zur einfü</w:t>
      </w:r>
      <w:r>
        <w:t>h</w:t>
      </w:r>
      <w:r>
        <w:t>renden Vorstellung Ihres Projektes dienen. Legen Sie dieser Arbeit daher</w:t>
      </w:r>
      <w:r w:rsidR="009A2EAE">
        <w:t xml:space="preserve"> bitte</w:t>
      </w:r>
      <w:r>
        <w:t xml:space="preserve"> auch aussag</w:t>
      </w:r>
      <w:r>
        <w:t>e</w:t>
      </w:r>
      <w:r>
        <w:t xml:space="preserve">kräftige Screenshots Ihrer Anwendung </w:t>
      </w:r>
      <w:r w:rsidR="00647984">
        <w:t>bei.</w:t>
      </w:r>
    </w:p>
    <w:p w14:paraId="032EAAC5" w14:textId="3A4D3784" w:rsidR="00167407" w:rsidRPr="00766919" w:rsidRDefault="00E93FD9" w:rsidP="00766919">
      <w:pPr>
        <w:pStyle w:val="berschrift1"/>
      </w:pPr>
      <w:bookmarkStart w:id="4" w:name="_Toc269465446"/>
      <w:r>
        <w:t>Setup-Anweisungen</w:t>
      </w:r>
      <w:bookmarkEnd w:id="4"/>
    </w:p>
    <w:p w14:paraId="4A88AD1D" w14:textId="77777777" w:rsidR="008F4191" w:rsidRDefault="009A2EAE" w:rsidP="008F4191">
      <w:r>
        <w:t xml:space="preserve">Je nach Art Ihres Projekts beschreiben Sie hier welche Schritte </w:t>
      </w:r>
      <w:r w:rsidR="00E93FD9">
        <w:t>notwendig sind, um Ihr Pr</w:t>
      </w:r>
      <w:r w:rsidR="00E93FD9">
        <w:t>o</w:t>
      </w:r>
      <w:r w:rsidR="00E93FD9">
        <w:t xml:space="preserve">jekt </w:t>
      </w:r>
      <w:r>
        <w:t xml:space="preserve">auszuführen bzw. verweisen auf eine entsprechende Web-Adresse, Datei o.ä. </w:t>
      </w:r>
      <w:r w:rsidR="00E93FD9">
        <w:t>Ihre A</w:t>
      </w:r>
      <w:r w:rsidR="00E93FD9">
        <w:t>n</w:t>
      </w:r>
      <w:r>
        <w:t xml:space="preserve">wendung sollte ggf. </w:t>
      </w:r>
      <w:r w:rsidR="00E93FD9">
        <w:t>als ausführbare Datei oder über eine entsprechende Setup-Anwendung z</w:t>
      </w:r>
      <w:r w:rsidR="00E93FD9">
        <w:t>u</w:t>
      </w:r>
      <w:r w:rsidR="00E93FD9">
        <w:t xml:space="preserve">gänglich sein. </w:t>
      </w:r>
    </w:p>
    <w:p w14:paraId="06F72963" w14:textId="4E2D98CD" w:rsidR="008F4191" w:rsidRPr="008F4191" w:rsidRDefault="008F4191" w:rsidP="008F4191">
      <w:r>
        <w:t xml:space="preserve">Die hier adressierten Dateien sollen es dem Gutachter </w:t>
      </w:r>
      <w:r w:rsidR="00E51E97">
        <w:t>bzw</w:t>
      </w:r>
      <w:r>
        <w:t>. dem Auftraggeber ermögl</w:t>
      </w:r>
      <w:r>
        <w:t>i</w:t>
      </w:r>
      <w:r>
        <w:t>chen Ihre Anwendung problemlos auszuführen und zu testen.</w:t>
      </w:r>
    </w:p>
    <w:p w14:paraId="049C6238" w14:textId="77777777" w:rsidR="009704B0" w:rsidRDefault="009704B0" w:rsidP="009704B0">
      <w:pPr>
        <w:pStyle w:val="berschrift1"/>
      </w:pPr>
      <w:bookmarkStart w:id="5" w:name="_Toc269465447"/>
      <w:r>
        <w:t>Problemstellung</w:t>
      </w:r>
      <w:bookmarkEnd w:id="5"/>
    </w:p>
    <w:p w14:paraId="70F91875" w14:textId="6BA68AF0" w:rsidR="009A2EAE" w:rsidRDefault="009704B0" w:rsidP="000B1206">
      <w:r>
        <w:t>Beschreiben Sie kurz die konkrete Problemstellung</w:t>
      </w:r>
      <w:r w:rsidR="009A2EAE">
        <w:t xml:space="preserve"> bzw. die Ausgangslage</w:t>
      </w:r>
      <w:r>
        <w:t xml:space="preserve">, </w:t>
      </w:r>
      <w:r w:rsidR="009A2EAE">
        <w:t>die</w:t>
      </w:r>
      <w:r>
        <w:t xml:space="preserve"> Sie mit </w:t>
      </w:r>
      <w:r w:rsidR="009A2EAE">
        <w:t>Ihrem</w:t>
      </w:r>
      <w:r>
        <w:t xml:space="preserve"> </w:t>
      </w:r>
      <w:r w:rsidR="009A2EAE">
        <w:t>Projekt</w:t>
      </w:r>
      <w:r>
        <w:t xml:space="preserve"> adressie</w:t>
      </w:r>
      <w:r w:rsidR="009A2EAE">
        <w:t>ren. Geben Sie bitte auch die adressierte Zielgruppe an (vgl. auch SRS).</w:t>
      </w:r>
    </w:p>
    <w:p w14:paraId="471477EC" w14:textId="77777777" w:rsidR="00467F35" w:rsidRDefault="00467F35" w:rsidP="00467F35">
      <w:pPr>
        <w:pStyle w:val="berschrift1"/>
      </w:pPr>
      <w:bookmarkStart w:id="6" w:name="_Toc269465448"/>
      <w:r>
        <w:t>Projektbeschreibung</w:t>
      </w:r>
      <w:bookmarkEnd w:id="6"/>
    </w:p>
    <w:p w14:paraId="77497AAA" w14:textId="488B1A47" w:rsidR="00467F35" w:rsidRDefault="00467F35" w:rsidP="00467F35">
      <w:r>
        <w:t>Fassen Sie zusammen, wie Sie die Problemstellung aufgegriffen haben. Was kann, was macht Ihre Software</w:t>
      </w:r>
      <w:r w:rsidR="00101C9F">
        <w:t>,</w:t>
      </w:r>
      <w:r>
        <w:t xml:space="preserve"> um die aufgeführten Problem zu lösen. Beschreiben Sie hier den ko</w:t>
      </w:r>
      <w:r>
        <w:t>n</w:t>
      </w:r>
      <w:r>
        <w:t>kreten Funktionsumfang Ihrer Anwendung und erläutern Sie welche Möglichkeiten der B</w:t>
      </w:r>
      <w:r>
        <w:t>e</w:t>
      </w:r>
      <w:r>
        <w:t>nutzer durch die Nutzung der Software gewinnt.</w:t>
      </w:r>
      <w:r w:rsidR="00E355B5">
        <w:t xml:space="preserve"> Bitte verwenden Sie aussagekräftige Screenshots.</w:t>
      </w:r>
    </w:p>
    <w:p w14:paraId="58F3B51B" w14:textId="77777777" w:rsidR="000B1206" w:rsidRDefault="009E58B7" w:rsidP="009E58B7">
      <w:pPr>
        <w:pStyle w:val="berschrift1"/>
      </w:pPr>
      <w:bookmarkStart w:id="7" w:name="_Toc269465449"/>
      <w:r>
        <w:t>Architektur und Implementierung</w:t>
      </w:r>
      <w:bookmarkEnd w:id="7"/>
    </w:p>
    <w:p w14:paraId="1877B5A3" w14:textId="29D9DCD3" w:rsidR="00CD173B" w:rsidRDefault="00CD173B" w:rsidP="00CD173B">
      <w:r>
        <w:t>Beschreiben Sie, welche System und Technologien zur Umsetzung der Anwendung genutzt wurden. Dokumentieren Sie grob den Ablauf der Entwicklungsphasen und erwähne</w:t>
      </w:r>
      <w:r w:rsidR="00600146">
        <w:t>n</w:t>
      </w:r>
      <w:r>
        <w:t xml:space="preserve"> Sie r</w:t>
      </w:r>
      <w:r>
        <w:t>e</w:t>
      </w:r>
      <w:r>
        <w:t>levante Zwischenergebnisse.</w:t>
      </w:r>
    </w:p>
    <w:p w14:paraId="437FE61D" w14:textId="77777777" w:rsidR="00CD173B" w:rsidRDefault="00CD173B" w:rsidP="00CD173B">
      <w:pPr>
        <w:pStyle w:val="Folgeabsatz"/>
        <w:ind w:firstLine="0"/>
      </w:pPr>
    </w:p>
    <w:p w14:paraId="1CABAD58" w14:textId="4751D80A" w:rsidR="00CD173B" w:rsidRDefault="00CD173B" w:rsidP="00CD173B">
      <w:pPr>
        <w:pStyle w:val="Folgeabsatz"/>
        <w:ind w:firstLine="0"/>
      </w:pPr>
      <w:r>
        <w:t>Beschreiben Sie die Systemarchitektur der Anwendung. Wie sind die verschiedenen Komp</w:t>
      </w:r>
      <w:r>
        <w:t>o</w:t>
      </w:r>
      <w:r>
        <w:t xml:space="preserve">nenten aufgebaut? Welche Frameworks oder Bibliotheken haben Sie eingesetzt und wie wurden diese in das System integriert. Sie sollten an dieser Stelle einen Überblick über die technische </w:t>
      </w:r>
      <w:r w:rsidR="00E83C95">
        <w:t>Umsetzung</w:t>
      </w:r>
      <w:r w:rsidR="00600146">
        <w:t xml:space="preserve"> des Projekts</w:t>
      </w:r>
      <w:r>
        <w:t xml:space="preserve"> und den implementierten </w:t>
      </w:r>
      <w:r w:rsidR="00E83C95">
        <w:t>Quellcode liefern. Fassen Sie größere logische Module Ihrer Software zusammen und beschreiben Sie die interne Ko</w:t>
      </w:r>
      <w:r w:rsidR="00E83C95">
        <w:t>m</w:t>
      </w:r>
      <w:r w:rsidR="00E83C95">
        <w:t>munikation innerhalb Ihrer Anwendung. Der Abschnitt sollte dabei als Einführung und E</w:t>
      </w:r>
      <w:r w:rsidR="00E83C95">
        <w:t>r</w:t>
      </w:r>
      <w:r w:rsidR="00E83C95">
        <w:t>gänzung zur Ihrer Code-Base dienen. Unabhängig davon muss Ihr Code selbst auch sinnvoll dokumentiert und kommentiert sein. Verweisen Sie an dieser Stelle auf mögliche externe Dokumentationen, die Sie aus den Quellcode-Kommentaren generiert haben.</w:t>
      </w:r>
    </w:p>
    <w:p w14:paraId="0125D566" w14:textId="77777777" w:rsidR="00E83C95" w:rsidRDefault="00E83C95" w:rsidP="00CD173B">
      <w:pPr>
        <w:pStyle w:val="Folgeabsatz"/>
        <w:ind w:firstLine="0"/>
      </w:pPr>
    </w:p>
    <w:p w14:paraId="23786806" w14:textId="464BE177" w:rsidR="00E83C95" w:rsidRPr="00CD173B" w:rsidRDefault="00E83C95" w:rsidP="00CD173B">
      <w:pPr>
        <w:pStyle w:val="Folgeabsatz"/>
        <w:ind w:firstLine="0"/>
      </w:pPr>
      <w:r>
        <w:t>Das Ziel dieses Kapitel ist es, Dritte</w:t>
      </w:r>
      <w:r w:rsidR="00E355B5">
        <w:t xml:space="preserve"> (z.B. Auftraggeber</w:t>
      </w:r>
      <w:r w:rsidR="009C5FE4">
        <w:t>(!)</w:t>
      </w:r>
      <w:r w:rsidR="00E355B5">
        <w:t>)</w:t>
      </w:r>
      <w:r>
        <w:t xml:space="preserve"> in die technische Impleme</w:t>
      </w:r>
      <w:r>
        <w:t>n</w:t>
      </w:r>
      <w:r>
        <w:t>tierung Ihrer A</w:t>
      </w:r>
      <w:r>
        <w:t>n</w:t>
      </w:r>
      <w:r>
        <w:t>wendung einzuführen. Zusammen mit der Code-Dokumentation und der Setup-Anweisung sollte ein fähiger Programmiere</w:t>
      </w:r>
      <w:r w:rsidR="00E355B5">
        <w:t>r</w:t>
      </w:r>
      <w:r>
        <w:t xml:space="preserve"> in de</w:t>
      </w:r>
      <w:r w:rsidR="009C5FE4">
        <w:t>r Lage sein, Ihren Code nachzuvollziehen und diesen zu w</w:t>
      </w:r>
      <w:r>
        <w:t>a</w:t>
      </w:r>
      <w:r>
        <w:t>r</w:t>
      </w:r>
      <w:r w:rsidR="009C5FE4">
        <w:t>ten bzw. zu e</w:t>
      </w:r>
      <w:r>
        <w:t>rweitern.</w:t>
      </w:r>
    </w:p>
    <w:p w14:paraId="572667D4" w14:textId="77777777" w:rsidR="000147EF" w:rsidRPr="00542499" w:rsidRDefault="00686F15" w:rsidP="00686F15">
      <w:pPr>
        <w:pStyle w:val="berschrift1"/>
      </w:pPr>
      <w:bookmarkStart w:id="8" w:name="_Toc269465450"/>
      <w:r>
        <w:t>Ausblick</w:t>
      </w:r>
      <w:bookmarkEnd w:id="8"/>
    </w:p>
    <w:p w14:paraId="776A188A" w14:textId="412F6014" w:rsidR="000147EF" w:rsidRPr="00D972FA" w:rsidRDefault="00686F15" w:rsidP="000147EF">
      <w:r w:rsidRPr="00D972FA">
        <w:t>Beschreiben Sie abschließen</w:t>
      </w:r>
      <w:r w:rsidR="00F6749C">
        <w:t>d</w:t>
      </w:r>
      <w:r w:rsidRPr="00D972FA">
        <w:t xml:space="preserve"> </w:t>
      </w:r>
      <w:r w:rsidR="00F6749C">
        <w:t xml:space="preserve">ggf. </w:t>
      </w:r>
      <w:r w:rsidRPr="00D972FA">
        <w:t xml:space="preserve">fehlende </w:t>
      </w:r>
      <w:r w:rsidR="00F6749C">
        <w:t xml:space="preserve">bzw. nicht mehr implementierte </w:t>
      </w:r>
      <w:r w:rsidRPr="00D972FA">
        <w:t>Funktionalit</w:t>
      </w:r>
      <w:r w:rsidRPr="00D972FA">
        <w:t>ä</w:t>
      </w:r>
      <w:r w:rsidRPr="00D972FA">
        <w:t>ten der Anwendung und geben Sie einen Ausblick über mögliche Erw</w:t>
      </w:r>
      <w:r w:rsidR="00101C9F">
        <w:t>eiterungen und Ve</w:t>
      </w:r>
      <w:r w:rsidR="00101C9F">
        <w:t>r</w:t>
      </w:r>
      <w:r w:rsidR="00101C9F">
        <w:t>bess</w:t>
      </w:r>
      <w:r w:rsidR="00101C9F">
        <w:t>e</w:t>
      </w:r>
      <w:r w:rsidR="00101C9F">
        <w:t>rungen.</w:t>
      </w:r>
    </w:p>
    <w:sectPr w:rsidR="000147EF" w:rsidRPr="00D972FA" w:rsidSect="000147EF">
      <w:headerReference w:type="default" r:id="rId12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98668" w14:textId="77777777" w:rsidR="003308E2" w:rsidRDefault="003308E2" w:rsidP="00793C70">
      <w:pPr>
        <w:spacing w:line="240" w:lineRule="auto"/>
      </w:pPr>
      <w:r>
        <w:separator/>
      </w:r>
    </w:p>
  </w:endnote>
  <w:endnote w:type="continuationSeparator" w:id="0">
    <w:p w14:paraId="283D70D2" w14:textId="77777777" w:rsidR="003308E2" w:rsidRDefault="003308E2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utiger Next LT W1G">
    <w:panose1 w:val="020B0503040204020203"/>
    <w:charset w:val="00"/>
    <w:family w:val="auto"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utiger Next LT W1G Medium">
    <w:altName w:val="Frutiger Next LT W1G Heavy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6AC5C" w14:textId="77777777" w:rsidR="003308E2" w:rsidRDefault="003308E2" w:rsidP="00793C70">
      <w:pPr>
        <w:spacing w:line="240" w:lineRule="auto"/>
      </w:pPr>
      <w:r>
        <w:separator/>
      </w:r>
    </w:p>
  </w:footnote>
  <w:footnote w:type="continuationSeparator" w:id="0">
    <w:p w14:paraId="0C8782A3" w14:textId="77777777" w:rsidR="003308E2" w:rsidRDefault="003308E2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0C624" w14:textId="77777777" w:rsidR="003308E2" w:rsidRDefault="003308E2" w:rsidP="000147EF">
    <w:pPr>
      <w:pStyle w:val="Kopfzeile"/>
      <w:jc w:val="right"/>
    </w:pPr>
  </w:p>
  <w:p w14:paraId="147E1E02" w14:textId="77777777" w:rsidR="003308E2" w:rsidRDefault="003308E2" w:rsidP="000147EF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6403"/>
      <w:docPartObj>
        <w:docPartGallery w:val="Page Numbers (Top of Page)"/>
        <w:docPartUnique/>
      </w:docPartObj>
    </w:sdtPr>
    <w:sdtContent>
      <w:p w14:paraId="75A80024" w14:textId="77777777" w:rsidR="003308E2" w:rsidRDefault="003308E2" w:rsidP="000147E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21D33" w14:textId="77777777" w:rsidR="003308E2" w:rsidRDefault="003308E2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5B"/>
    <w:rsid w:val="000147EF"/>
    <w:rsid w:val="000221F6"/>
    <w:rsid w:val="00025B36"/>
    <w:rsid w:val="00070B8E"/>
    <w:rsid w:val="00080C48"/>
    <w:rsid w:val="000951CC"/>
    <w:rsid w:val="000A08A2"/>
    <w:rsid w:val="000B1206"/>
    <w:rsid w:val="000C6D6D"/>
    <w:rsid w:val="000E6647"/>
    <w:rsid w:val="00101C9F"/>
    <w:rsid w:val="00167407"/>
    <w:rsid w:val="001E250B"/>
    <w:rsid w:val="00211754"/>
    <w:rsid w:val="00213D5C"/>
    <w:rsid w:val="00235E04"/>
    <w:rsid w:val="00246EB0"/>
    <w:rsid w:val="00286973"/>
    <w:rsid w:val="002A05F9"/>
    <w:rsid w:val="003308E2"/>
    <w:rsid w:val="003A2F1A"/>
    <w:rsid w:val="00403A81"/>
    <w:rsid w:val="004154E5"/>
    <w:rsid w:val="004450F8"/>
    <w:rsid w:val="0046785B"/>
    <w:rsid w:val="0046797B"/>
    <w:rsid w:val="00467F35"/>
    <w:rsid w:val="00482B04"/>
    <w:rsid w:val="004833B8"/>
    <w:rsid w:val="004925EF"/>
    <w:rsid w:val="004A1465"/>
    <w:rsid w:val="004A1608"/>
    <w:rsid w:val="004B0621"/>
    <w:rsid w:val="004D1002"/>
    <w:rsid w:val="004E6D66"/>
    <w:rsid w:val="00513B11"/>
    <w:rsid w:val="00542499"/>
    <w:rsid w:val="005709BB"/>
    <w:rsid w:val="00595925"/>
    <w:rsid w:val="005B65BF"/>
    <w:rsid w:val="005D451D"/>
    <w:rsid w:val="005F317F"/>
    <w:rsid w:val="00600146"/>
    <w:rsid w:val="00647984"/>
    <w:rsid w:val="0068145C"/>
    <w:rsid w:val="00686F15"/>
    <w:rsid w:val="00691AD0"/>
    <w:rsid w:val="00712435"/>
    <w:rsid w:val="00712E6A"/>
    <w:rsid w:val="00732AF2"/>
    <w:rsid w:val="00766919"/>
    <w:rsid w:val="00793C70"/>
    <w:rsid w:val="0079437B"/>
    <w:rsid w:val="00816876"/>
    <w:rsid w:val="00865E46"/>
    <w:rsid w:val="00873B3B"/>
    <w:rsid w:val="0087671A"/>
    <w:rsid w:val="00886C45"/>
    <w:rsid w:val="008873E3"/>
    <w:rsid w:val="008D3EB9"/>
    <w:rsid w:val="008E1633"/>
    <w:rsid w:val="008F4191"/>
    <w:rsid w:val="009704B0"/>
    <w:rsid w:val="00994E33"/>
    <w:rsid w:val="009A0603"/>
    <w:rsid w:val="009A2EAE"/>
    <w:rsid w:val="009A376D"/>
    <w:rsid w:val="009A5EC5"/>
    <w:rsid w:val="009A6082"/>
    <w:rsid w:val="009A6B3E"/>
    <w:rsid w:val="009C5FE4"/>
    <w:rsid w:val="009E58B7"/>
    <w:rsid w:val="009F3E31"/>
    <w:rsid w:val="00A12BED"/>
    <w:rsid w:val="00A22235"/>
    <w:rsid w:val="00A4328F"/>
    <w:rsid w:val="00A472AF"/>
    <w:rsid w:val="00A9201B"/>
    <w:rsid w:val="00A94A76"/>
    <w:rsid w:val="00AB1110"/>
    <w:rsid w:val="00B118AD"/>
    <w:rsid w:val="00B31C26"/>
    <w:rsid w:val="00B55F8D"/>
    <w:rsid w:val="00B72BC9"/>
    <w:rsid w:val="00B92998"/>
    <w:rsid w:val="00B953E2"/>
    <w:rsid w:val="00BB6BE6"/>
    <w:rsid w:val="00C274BD"/>
    <w:rsid w:val="00C3093A"/>
    <w:rsid w:val="00C64062"/>
    <w:rsid w:val="00CD173B"/>
    <w:rsid w:val="00D47FC2"/>
    <w:rsid w:val="00D561CF"/>
    <w:rsid w:val="00D972FA"/>
    <w:rsid w:val="00DA76C3"/>
    <w:rsid w:val="00DD2DF5"/>
    <w:rsid w:val="00DE2F4D"/>
    <w:rsid w:val="00E355B5"/>
    <w:rsid w:val="00E51E97"/>
    <w:rsid w:val="00E54774"/>
    <w:rsid w:val="00E7112A"/>
    <w:rsid w:val="00E736F6"/>
    <w:rsid w:val="00E83C95"/>
    <w:rsid w:val="00E93FD9"/>
    <w:rsid w:val="00EA6A84"/>
    <w:rsid w:val="00EC013F"/>
    <w:rsid w:val="00EC2013"/>
    <w:rsid w:val="00EE038F"/>
    <w:rsid w:val="00EE11F6"/>
    <w:rsid w:val="00F02209"/>
    <w:rsid w:val="00F03F0C"/>
    <w:rsid w:val="00F25C5F"/>
    <w:rsid w:val="00F424E9"/>
    <w:rsid w:val="00F6749C"/>
    <w:rsid w:val="00F91186"/>
    <w:rsid w:val="00F961F0"/>
    <w:rsid w:val="00FA494F"/>
    <w:rsid w:val="00FC3A07"/>
    <w:rsid w:val="00FD24CD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688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utiger Next LT W1G" w:eastAsiaTheme="minorHAnsi" w:hAnsi="Frutiger Next LT W1G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rsid w:val="00B72BC9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</w:style>
  <w:style w:type="character" w:customStyle="1" w:styleId="TitelseiteTextChar">
    <w:name w:val="Titelseite Text Char"/>
    <w:basedOn w:val="Absatz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eiche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eichen">
    <w:name w:val="Titel Zeichen"/>
    <w:basedOn w:val="Absatz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</w:style>
  <w:style w:type="character" w:styleId="Link">
    <w:name w:val="Hyperlink"/>
    <w:basedOn w:val="Absatz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eiche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i/>
    </w:rPr>
  </w:style>
  <w:style w:type="character" w:styleId="Herausstellen">
    <w:name w:val="Emphasis"/>
    <w:basedOn w:val="Absatzstandardschriftart"/>
    <w:uiPriority w:val="20"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utiger Next LT W1G" w:eastAsiaTheme="minorHAnsi" w:hAnsi="Frutiger Next LT W1G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rsid w:val="00B72BC9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</w:style>
  <w:style w:type="character" w:customStyle="1" w:styleId="TitelseiteTextChar">
    <w:name w:val="Titelseite Text Char"/>
    <w:basedOn w:val="Absatz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eiche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eichen">
    <w:name w:val="Titel Zeichen"/>
    <w:basedOn w:val="Absatz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</w:style>
  <w:style w:type="character" w:styleId="Link">
    <w:name w:val="Hyperlink"/>
    <w:basedOn w:val="Absatz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eiche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i/>
    </w:rPr>
  </w:style>
  <w:style w:type="character" w:styleId="Herausstellen">
    <w:name w:val="Emphasis"/>
    <w:basedOn w:val="Absatzstandardschriftart"/>
    <w:uiPriority w:val="20"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D:Users:Tim:Dropbox:Files%20for%20Schneidermeier:Lehre:__SS2014:Praxisseminar:Materialien:__Templates:Projektdoumentation:Template_ASE_Documentation_MEI_MSc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8ABF9-77E9-7D4C-9AFB-09B74108D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Template_ASE_Documentation_MEI_MSc.dotx</Template>
  <TotalTime>0</TotalTime>
  <Pages>6</Pages>
  <Words>781</Words>
  <Characters>4925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Schneidermeier</dc:creator>
  <cp:lastModifiedBy>Tim Schneidermeier</cp:lastModifiedBy>
  <cp:revision>25</cp:revision>
  <cp:lastPrinted>2011-01-24T14:47:00Z</cp:lastPrinted>
  <dcterms:created xsi:type="dcterms:W3CDTF">2014-08-12T08:38:00Z</dcterms:created>
  <dcterms:modified xsi:type="dcterms:W3CDTF">2014-08-12T10:21:00Z</dcterms:modified>
</cp:coreProperties>
</file>